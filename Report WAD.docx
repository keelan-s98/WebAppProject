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5671E" w14:textId="0C25A2F5" w:rsidR="00D5413C" w:rsidRDefault="000B3FA4">
      <w:pPr>
        <w:pStyle w:val="Photo"/>
      </w:pPr>
      <w:bookmarkStart w:id="0" w:name="_Toc321147011"/>
      <w:bookmarkStart w:id="1" w:name="_Toc318189312"/>
      <w:bookmarkStart w:id="2" w:name="_Toc318188327"/>
      <w:bookmarkStart w:id="3" w:name="_Toc318188227"/>
      <w:bookmarkStart w:id="4" w:name="_Toc321147149"/>
      <w:r>
        <w:rPr>
          <w:noProof/>
        </w:rPr>
        <w:drawing>
          <wp:inline distT="0" distB="0" distL="0" distR="0" wp14:anchorId="01050E33" wp14:editId="4CF4848A">
            <wp:extent cx="548640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46275"/>
                    </a:xfrm>
                    <a:prstGeom prst="rect">
                      <a:avLst/>
                    </a:prstGeom>
                    <a:noFill/>
                    <a:ln>
                      <a:noFill/>
                    </a:ln>
                  </pic:spPr>
                </pic:pic>
              </a:graphicData>
            </a:graphic>
          </wp:inline>
        </w:drawing>
      </w:r>
    </w:p>
    <w:p w14:paraId="4AD1E228" w14:textId="48FB408D" w:rsidR="001638F6" w:rsidRDefault="000B3FA4" w:rsidP="00D5413C">
      <w:pPr>
        <w:pStyle w:val="Title"/>
      </w:pPr>
      <w:r>
        <w:t>WEB APPLICATION DEVELOPMENT</w:t>
      </w:r>
    </w:p>
    <w:p w14:paraId="70DE06D3" w14:textId="0309C465" w:rsidR="001638F6" w:rsidRPr="00D5413C" w:rsidRDefault="000B3FA4" w:rsidP="00D5413C">
      <w:pPr>
        <w:pStyle w:val="Subtitle"/>
      </w:pPr>
      <w:r>
        <w:t xml:space="preserve">ca3 grOUP PROJECT – RICH INTERNET APPLICATION  </w:t>
      </w:r>
    </w:p>
    <w:p w14:paraId="451A4909" w14:textId="77777777" w:rsidR="000B3FA4" w:rsidRDefault="000B3FA4" w:rsidP="000B3FA4">
      <w:pPr>
        <w:pStyle w:val="ContactInfo"/>
      </w:pPr>
      <w:r>
        <w:t>MARK DRUMM (</w:t>
      </w:r>
      <w:r w:rsidRPr="000B3FA4">
        <w:rPr>
          <w:rFonts w:ascii="Abadi" w:hAnsi="Abadi"/>
        </w:rPr>
        <w:t>X17491232</w:t>
      </w:r>
      <w:r>
        <w:t>), KEELAN SLOANE(</w:t>
      </w:r>
      <w:r>
        <w:rPr>
          <w:rFonts w:ascii="Abadi" w:hAnsi="Abadi"/>
        </w:rPr>
        <w:t>x</w:t>
      </w:r>
      <w:r w:rsidRPr="000B3FA4">
        <w:rPr>
          <w:rFonts w:ascii="Abadi" w:hAnsi="Abadi"/>
        </w:rPr>
        <w:t>17488274</w:t>
      </w:r>
      <w:r>
        <w:t>),</w:t>
      </w:r>
    </w:p>
    <w:p w14:paraId="58CF4873" w14:textId="104BC03B" w:rsidR="000B3FA4" w:rsidRDefault="000B3FA4" w:rsidP="000B3FA4">
      <w:pPr>
        <w:pStyle w:val="ContactInfo"/>
      </w:pPr>
      <w:r>
        <w:t>GAVIN WALSH(</w:t>
      </w:r>
      <w:r w:rsidRPr="000B3FA4">
        <w:rPr>
          <w:rFonts w:ascii="Abadi" w:hAnsi="Abadi"/>
        </w:rPr>
        <w:t>x</w:t>
      </w:r>
      <w:r w:rsidRPr="000B3FA4">
        <w:rPr>
          <w:rFonts w:ascii="Abadi" w:hAnsi="Abadi"/>
        </w:rPr>
        <w:t>17364783</w:t>
      </w:r>
      <w:r>
        <w:t>)</w:t>
      </w:r>
    </w:p>
    <w:p w14:paraId="69B28A11" w14:textId="77777777" w:rsidR="000B3FA4" w:rsidRDefault="000B3FA4" w:rsidP="003422FF">
      <w:pPr>
        <w:pStyle w:val="ContactInfo"/>
      </w:pPr>
    </w:p>
    <w:p w14:paraId="22DA2DB3" w14:textId="77777777" w:rsidR="000B3FA4" w:rsidRDefault="00D5413C" w:rsidP="003422FF">
      <w:pPr>
        <w:pStyle w:val="ContactInfo"/>
      </w:pPr>
      <w:r>
        <w:t xml:space="preserve"> </w:t>
      </w:r>
      <w:r w:rsidR="000B3FA4">
        <w:t>|</w:t>
      </w:r>
      <w:r>
        <w:t xml:space="preserve"> </w:t>
      </w:r>
      <w:r w:rsidR="000B3FA4" w:rsidRPr="000B3FA4">
        <w:t>BSHCIFSC2</w:t>
      </w:r>
      <w:r>
        <w:t xml:space="preserve"> |</w:t>
      </w:r>
      <w:r w:rsidRPr="00D5413C">
        <w:t xml:space="preserve"> </w:t>
      </w:r>
      <w:r w:rsidR="000B3FA4">
        <w:t>10/12/2018 |</w:t>
      </w:r>
    </w:p>
    <w:p w14:paraId="5A47E523" w14:textId="77777777" w:rsidR="000B3FA4" w:rsidRDefault="000B3FA4" w:rsidP="003422FF">
      <w:pPr>
        <w:pStyle w:val="ContactInfo"/>
      </w:pPr>
    </w:p>
    <w:p w14:paraId="34A0B2F9" w14:textId="77777777" w:rsidR="000B3FA4" w:rsidRDefault="000B3FA4" w:rsidP="003422FF">
      <w:pPr>
        <w:pStyle w:val="ContactInfo"/>
      </w:pPr>
      <w:r>
        <w:t>Application Link: ___</w:t>
      </w:r>
    </w:p>
    <w:p w14:paraId="10B8B4E1" w14:textId="309A905B" w:rsidR="003422FF" w:rsidRDefault="003422FF" w:rsidP="003422FF">
      <w:pPr>
        <w:pStyle w:val="ContactInfo"/>
      </w:pPr>
      <w:r>
        <w:br w:type="page"/>
      </w:r>
    </w:p>
    <w:p w14:paraId="18FFE8B1" w14:textId="2D230FFC" w:rsidR="001638F6" w:rsidRDefault="00E40931">
      <w:pPr>
        <w:pStyle w:val="Heading1"/>
      </w:pPr>
      <w:r>
        <w:lastRenderedPageBreak/>
        <w:t>TECHNOLIGIES</w:t>
      </w:r>
      <w:r w:rsidR="00756AFA">
        <w:t xml:space="preserve"> </w:t>
      </w:r>
      <w:r>
        <w:t>USED</w:t>
      </w:r>
      <w:r w:rsidR="00756AFA">
        <w:t>:</w:t>
      </w:r>
    </w:p>
    <w:p w14:paraId="75377CE1" w14:textId="1D188894" w:rsidR="00D5413C" w:rsidRDefault="00756AFA" w:rsidP="00756AFA">
      <w:r>
        <w:t xml:space="preserve">We used </w:t>
      </w:r>
      <w:r w:rsidR="00874C41">
        <w:t>several</w:t>
      </w:r>
      <w:r>
        <w:t xml:space="preserve"> different technologies for our project; this includes, notepad++, codeanywhere, GitHub &amp; the Google Calendar API. </w:t>
      </w:r>
    </w:p>
    <w:p w14:paraId="225F8E0B" w14:textId="19DE3102" w:rsidR="00756AFA" w:rsidRDefault="00756AFA" w:rsidP="00756AFA">
      <w:pPr>
        <w:pStyle w:val="ListBullet"/>
        <w:numPr>
          <w:ilvl w:val="0"/>
          <w:numId w:val="1"/>
        </w:numPr>
      </w:pPr>
      <w:r>
        <w:t xml:space="preserve">Notepad++: This is a free to use text editor, and it was used locally on our systems. We used this first as it is familiar to us and helped us create the initial version of our project, we used this in conjunction with codeanywhere. </w:t>
      </w:r>
      <w:r w:rsidR="00874C41">
        <w:t xml:space="preserve">We chose to use this text editor over others as it is the most familiar to us a group and is pre-installed on the college systems. </w:t>
      </w:r>
    </w:p>
    <w:p w14:paraId="158BCA47" w14:textId="629806B0" w:rsidR="00874C41" w:rsidRDefault="00874C41" w:rsidP="00756AFA">
      <w:pPr>
        <w:pStyle w:val="ListBullet"/>
        <w:numPr>
          <w:ilvl w:val="0"/>
          <w:numId w:val="1"/>
        </w:numPr>
      </w:pPr>
      <w:r>
        <w:t xml:space="preserve">Codeanywhere: This is a free to use, cross platform IDE. It allowed us to write, edit, collaborate and run our Web App Development project online. It also is easily connected to GitHub. We chose to use this IDE over Cloud9 as it is free to use. The Cloud9 software is exasperating to sign up for and requires users to give credit card information to sign up. However, signing up to use codeanywhere is </w:t>
      </w:r>
      <w:r w:rsidR="00E40931">
        <w:t>q</w:t>
      </w:r>
      <w:r>
        <w:t>uick and easy. This allowed us to have more time working on the project</w:t>
      </w:r>
      <w:r w:rsidR="00E40931">
        <w:t xml:space="preserve">. </w:t>
      </w:r>
    </w:p>
    <w:p w14:paraId="548E0B30" w14:textId="6F6C01F5" w:rsidR="007021DE" w:rsidRDefault="00874C41" w:rsidP="00756AFA">
      <w:pPr>
        <w:pStyle w:val="ListBullet"/>
        <w:numPr>
          <w:ilvl w:val="0"/>
          <w:numId w:val="1"/>
        </w:numPr>
      </w:pPr>
      <w:r>
        <w:t xml:space="preserve">GitHub: This is a web-based hosting service, </w:t>
      </w:r>
      <w:r w:rsidR="00E40931">
        <w:t>its</w:t>
      </w:r>
      <w:r>
        <w:t xml:space="preserve"> main purpose is for code. We used to be able to collaborate with each other, when we not in class.</w:t>
      </w:r>
      <w:r w:rsidR="00E40931">
        <w:t xml:space="preserve"> We chose this over any of the alternatives such as GitLab as we are familiar with GitHub and it is also outlined in our requirements that we use this service. </w:t>
      </w:r>
      <w:r>
        <w:t xml:space="preserve"> </w:t>
      </w:r>
      <w:r w:rsidR="00756AFA">
        <w:t xml:space="preserve">  </w:t>
      </w:r>
    </w:p>
    <w:p w14:paraId="1473176D" w14:textId="7F7A0AF1" w:rsidR="00874C41" w:rsidRPr="00514122" w:rsidRDefault="00874C41" w:rsidP="00756AFA">
      <w:pPr>
        <w:pStyle w:val="ListBullet"/>
        <w:numPr>
          <w:ilvl w:val="0"/>
          <w:numId w:val="1"/>
        </w:numPr>
      </w:pPr>
      <w:r>
        <w:t xml:space="preserve">Google Calendar API: This is an open source API created by Google, it allowed us to add a Calendar function to our website. </w:t>
      </w:r>
      <w:r w:rsidR="00E40931">
        <w:t xml:space="preserve">We chose to use this API as it comes from aa very reliable source. Its main advantage is that it relates very well to our project and can help our users. </w:t>
      </w:r>
    </w:p>
    <w:p w14:paraId="65D08FFC" w14:textId="77777777" w:rsidR="00DF2C4C" w:rsidRDefault="00E40931" w:rsidP="00D5413C">
      <w:pPr>
        <w:pStyle w:val="Heading2"/>
      </w:pPr>
      <w:r>
        <w:t>What is our PROJECT:</w:t>
      </w:r>
    </w:p>
    <w:p w14:paraId="68500913" w14:textId="55EF3548" w:rsidR="00D5413C" w:rsidRPr="00D5413C" w:rsidRDefault="00DF2C4C" w:rsidP="00DF2C4C">
      <w:r>
        <w:t xml:space="preserve">Our project is an online To-Do list. It allows users to input their daily tasks needed to be completed &amp; displays them in an ordered fashion. We included an API from Google that displays a calendar, this helps user’s keep track of their days and when certain deadlines are due. </w:t>
      </w:r>
      <w:bookmarkStart w:id="5" w:name="_GoBack"/>
      <w:bookmarkEnd w:id="5"/>
    </w:p>
    <w:bookmarkEnd w:id="0"/>
    <w:bookmarkEnd w:id="1"/>
    <w:bookmarkEnd w:id="2"/>
    <w:bookmarkEnd w:id="3"/>
    <w:bookmarkEnd w:id="4"/>
    <w:p w14:paraId="7DD56B5E" w14:textId="73D43E24" w:rsidR="001638F6" w:rsidRPr="007021DE" w:rsidRDefault="001638F6" w:rsidP="00E40931"/>
    <w:sectPr w:rsidR="001638F6" w:rsidRPr="007021DE">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82589" w14:textId="77777777" w:rsidR="00EB6640" w:rsidRDefault="00EB6640">
      <w:pPr>
        <w:spacing w:before="0" w:after="0" w:line="240" w:lineRule="auto"/>
      </w:pPr>
      <w:r>
        <w:separator/>
      </w:r>
    </w:p>
  </w:endnote>
  <w:endnote w:type="continuationSeparator" w:id="0">
    <w:p w14:paraId="15608CE6" w14:textId="77777777" w:rsidR="00EB6640" w:rsidRDefault="00EB66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A8C1A"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30C30" w14:textId="77777777" w:rsidR="00EB6640" w:rsidRDefault="00EB6640">
      <w:pPr>
        <w:spacing w:before="0" w:after="0" w:line="240" w:lineRule="auto"/>
      </w:pPr>
      <w:r>
        <w:separator/>
      </w:r>
    </w:p>
  </w:footnote>
  <w:footnote w:type="continuationSeparator" w:id="0">
    <w:p w14:paraId="4E27E085" w14:textId="77777777" w:rsidR="00EB6640" w:rsidRDefault="00EB66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A4"/>
    <w:rsid w:val="000748AA"/>
    <w:rsid w:val="000B3FA4"/>
    <w:rsid w:val="001638F6"/>
    <w:rsid w:val="001A2000"/>
    <w:rsid w:val="003209D6"/>
    <w:rsid w:val="00334A73"/>
    <w:rsid w:val="003422FF"/>
    <w:rsid w:val="004952C4"/>
    <w:rsid w:val="005A1C5A"/>
    <w:rsid w:val="00690EFD"/>
    <w:rsid w:val="007021DE"/>
    <w:rsid w:val="00732607"/>
    <w:rsid w:val="00756AFA"/>
    <w:rsid w:val="00844483"/>
    <w:rsid w:val="00874C41"/>
    <w:rsid w:val="00934F1C"/>
    <w:rsid w:val="009D2231"/>
    <w:rsid w:val="00A122DB"/>
    <w:rsid w:val="00AD165F"/>
    <w:rsid w:val="00B47B7A"/>
    <w:rsid w:val="00B646B8"/>
    <w:rsid w:val="00C80BD4"/>
    <w:rsid w:val="00CF3A42"/>
    <w:rsid w:val="00D5413C"/>
    <w:rsid w:val="00DC07A3"/>
    <w:rsid w:val="00DF2C4C"/>
    <w:rsid w:val="00E11B8A"/>
    <w:rsid w:val="00E40931"/>
    <w:rsid w:val="00EB6640"/>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806E7F"/>
  <w15:chartTrackingRefBased/>
  <w15:docId w15:val="{092BF7A5-973D-480C-B2F3-B4CC2FAF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20Drumm\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69DD2-C3EC-4AC0-BC81-0C312A67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47</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Drumm</dc:creator>
  <cp:keywords/>
  <cp:lastModifiedBy>Mark Drumm</cp:lastModifiedBy>
  <cp:revision>1</cp:revision>
  <dcterms:created xsi:type="dcterms:W3CDTF">2018-12-10T09:42:00Z</dcterms:created>
  <dcterms:modified xsi:type="dcterms:W3CDTF">2018-12-10T10:29:00Z</dcterms:modified>
  <cp:version/>
</cp:coreProperties>
</file>